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ext1"/>
    <w:bookmarkStart w:id="1" w:name="_GoBack"/>
    <w:bookmarkEnd w:id="1"/>
    <w:p w:rsidR="001B2CD2" w:rsidRPr="00730670" w:rsidRDefault="001B2CD2" w:rsidP="00E43ACC">
      <w:pPr>
        <w:pStyle w:val="Companyname"/>
      </w:pPr>
      <w:r w:rsidRPr="00730670">
        <w:fldChar w:fldCharType="begin">
          <w:ffData>
            <w:name w:val="Text1"/>
            <w:enabled/>
            <w:calcOnExit w:val="0"/>
            <w:textInput>
              <w:default w:val="[Company Name]"/>
            </w:textInput>
          </w:ffData>
        </w:fldChar>
      </w:r>
      <w:r w:rsidRPr="00730670">
        <w:instrText xml:space="preserve"> FORMTEXT </w:instrText>
      </w:r>
      <w:r w:rsidRPr="00730670">
        <w:fldChar w:fldCharType="separate"/>
      </w:r>
      <w:r w:rsidRPr="00730670">
        <w:t>[Company Name]</w:t>
      </w:r>
      <w:r w:rsidRPr="00730670">
        <w:fldChar w:fldCharType="end"/>
      </w:r>
      <w:bookmarkStart w:id="2" w:name="Text2"/>
      <w:bookmarkEnd w:id="0"/>
    </w:p>
    <w:p w:rsidR="00537861" w:rsidRDefault="0036457B" w:rsidP="00DC6A8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1046480</wp:posOffset>
                </wp:positionH>
                <wp:positionV relativeFrom="page">
                  <wp:posOffset>1159510</wp:posOffset>
                </wp:positionV>
                <wp:extent cx="914400" cy="647700"/>
                <wp:effectExtent l="0" t="0" r="1270" b="254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CD2" w:rsidRDefault="0036457B" w:rsidP="001B2C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3425" cy="361950"/>
                                  <wp:effectExtent l="0" t="0" r="9525" b="0"/>
                                  <wp:docPr id="1" name="Picture 1" descr="your logo h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your logo h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82.4pt;margin-top:91.3pt;width:1in;height:51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" filled="f" stroked="f">
                <v:textbox>
                  <w:txbxContent>
                    <w:p w:rsidR="001B2CD2" w:rsidRDefault="0036457B" w:rsidP="001B2C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33425" cy="361950"/>
                            <wp:effectExtent l="0" t="0" r="9525" b="0"/>
                            <wp:docPr id="1" name="Picture 1" descr="your logo h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your logo h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37861" w:rsidRDefault="00537861" w:rsidP="00DC6A80"/>
    <w:p w:rsidR="00831744" w:rsidRPr="009757FF" w:rsidRDefault="00831744" w:rsidP="00DC6A80"/>
    <w:p w:rsidR="002C4810" w:rsidRPr="005A6659" w:rsidRDefault="0036457B" w:rsidP="00E43AC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1412875</wp:posOffset>
                </wp:positionV>
                <wp:extent cx="5943600" cy="0"/>
                <wp:effectExtent l="9525" t="12700" r="9525" b="6350"/>
                <wp:wrapNone/>
                <wp:docPr id="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1.25pt" to="468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Lp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0HlrTG1dARKV2NhRHz+rFbDX97pDSVUvUgUeKrxcDeVnISN6khI0zcMG+/6wZxJCj17FP&#10;58Z2ARI6gM5RjstdDn72iMLhdJE/zV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"/>
            </w:pict>
          </mc:Fallback>
        </mc:AlternateContent>
      </w:r>
      <w:r w:rsidR="002C4810" w:rsidRPr="005A6659">
        <w:t xml:space="preserve">Case </w:t>
      </w:r>
      <w:r w:rsidR="002C4810" w:rsidRPr="00E43ACC">
        <w:t>Study Worksheet</w:t>
      </w:r>
      <w:r w:rsidR="001138ED">
        <w:t xml:space="preserve"> </w:t>
      </w:r>
      <w:r w:rsidR="002C4810" w:rsidRPr="00E43ACC">
        <w:br/>
      </w:r>
      <w:r w:rsidR="00141A98">
        <w:t xml:space="preserve">and </w:t>
      </w:r>
      <w:r w:rsidR="002C4810" w:rsidRPr="002C4810">
        <w:t>Template</w:t>
      </w:r>
    </w:p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Default="001B2CD2" w:rsidP="00DC6A80"/>
    <w:p w:rsidR="00537861" w:rsidRDefault="00537861" w:rsidP="00DC6A80"/>
    <w:p w:rsidR="00537861" w:rsidRDefault="00537861" w:rsidP="00DC6A80"/>
    <w:p w:rsidR="00537861" w:rsidRDefault="00537861" w:rsidP="00DC6A80"/>
    <w:p w:rsidR="002C4810" w:rsidRDefault="002C4810" w:rsidP="00DC6A80"/>
    <w:p w:rsidR="002C4810" w:rsidRDefault="002C4810" w:rsidP="00DC6A80"/>
    <w:p w:rsidR="002C4810" w:rsidRDefault="002C4810" w:rsidP="00DC6A80"/>
    <w:p w:rsidR="00537861" w:rsidRDefault="00537861" w:rsidP="00DC6A80"/>
    <w:p w:rsidR="00537861" w:rsidRDefault="00537861" w:rsidP="00DC6A80"/>
    <w:p w:rsidR="001138ED" w:rsidRDefault="008100AB" w:rsidP="00E43ACC">
      <w:pPr>
        <w:spacing w:after="60"/>
      </w:pPr>
      <w:r w:rsidRPr="009757FF">
        <w:rPr>
          <w:b/>
        </w:rPr>
        <w:t>Version 0.0</w:t>
      </w:r>
      <w:r w:rsidR="001B2CD2" w:rsidRPr="009757FF">
        <w:rPr>
          <w:b/>
        </w:rPr>
        <w:t>:</w:t>
      </w:r>
      <w:r w:rsidR="001B2CD2" w:rsidRPr="009757FF">
        <w:t xml:space="preserve"> </w:t>
      </w:r>
      <w:r w:rsidR="001B2CD2" w:rsidRPr="009757FF"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r w:rsidR="001B2CD2" w:rsidRPr="009757FF">
        <w:instrText xml:space="preserve"> FORMTEXT </w:instrText>
      </w:r>
      <w:r w:rsidR="001B2CD2" w:rsidRPr="009757FF">
        <w:fldChar w:fldCharType="separate"/>
      </w:r>
      <w:r w:rsidR="001B2CD2" w:rsidRPr="009757FF">
        <w:t>[Date published]</w:t>
      </w:r>
      <w:r w:rsidR="001B2CD2" w:rsidRPr="009757FF">
        <w:fldChar w:fldCharType="end"/>
      </w:r>
      <w:bookmarkEnd w:id="2"/>
    </w:p>
    <w:p w:rsidR="001B2CD2" w:rsidRPr="009757FF" w:rsidRDefault="001B2CD2" w:rsidP="00E43ACC">
      <w:pPr>
        <w:spacing w:after="60"/>
      </w:pPr>
      <w:r w:rsidRPr="009757FF">
        <w:rPr>
          <w:b/>
        </w:rPr>
        <w:t>Presented by:</w:t>
      </w:r>
      <w:bookmarkStart w:id="3" w:name="Text3"/>
      <w:r w:rsidRPr="001138ED">
        <w:t xml:space="preserve"> </w:t>
      </w:r>
      <w:r w:rsidRPr="009757FF">
        <w:fldChar w:fldCharType="begin">
          <w:ffData>
            <w:name w:val=""/>
            <w:enabled/>
            <w:calcOnExit w:val="0"/>
            <w:textInput>
              <w:default w:val="[Presenter's name]"/>
            </w:textInput>
          </w:ffData>
        </w:fldChar>
      </w:r>
      <w:r w:rsidRPr="009757FF">
        <w:instrText xml:space="preserve"> FORMTEXT </w:instrText>
      </w:r>
      <w:r w:rsidRPr="009757FF">
        <w:fldChar w:fldCharType="separate"/>
      </w:r>
      <w:r w:rsidRPr="009757FF">
        <w:t>[Presenter's name]</w:t>
      </w:r>
      <w:r w:rsidRPr="009757FF">
        <w:fldChar w:fldCharType="end"/>
      </w:r>
      <w:bookmarkEnd w:id="3"/>
    </w:p>
    <w:p w:rsidR="00317305" w:rsidRPr="002C4810" w:rsidRDefault="0036457B" w:rsidP="00811CA8">
      <w:pPr>
        <w:pStyle w:val="Heading1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283210</wp:posOffset>
                </wp:positionV>
                <wp:extent cx="5943600" cy="0"/>
                <wp:effectExtent l="9525" t="6985" r="9525" b="12065"/>
                <wp:wrapNone/>
                <wp:docPr id="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3pt" to="46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YD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"/>
            </w:pict>
          </mc:Fallback>
        </mc:AlternateContent>
      </w:r>
      <w:r w:rsidR="00811CA8">
        <w:t>Worksheet</w:t>
      </w:r>
    </w:p>
    <w:p w:rsidR="00CA448B" w:rsidRDefault="00CA448B" w:rsidP="002C4810"/>
    <w:p w:rsidR="002C4810" w:rsidRDefault="002C4810" w:rsidP="00584922">
      <w:pPr>
        <w:tabs>
          <w:tab w:val="left" w:pos="1584"/>
          <w:tab w:val="right" w:leader="underscore" w:pos="2736"/>
          <w:tab w:val="left" w:pos="2880"/>
          <w:tab w:val="right" w:leader="underscore" w:pos="4032"/>
        </w:tabs>
      </w:pPr>
      <w:r>
        <w:t>Client approval:</w:t>
      </w:r>
      <w:r w:rsidR="00584922">
        <w:tab/>
      </w:r>
      <w:r>
        <w:t>Yes</w:t>
      </w:r>
      <w:r w:rsidR="00811CA8">
        <w:t xml:space="preserve"> </w:t>
      </w:r>
      <w:r w:rsidR="00584922">
        <w:tab/>
      </w:r>
      <w:r w:rsidR="00584922">
        <w:tab/>
      </w:r>
      <w:r>
        <w:t>No</w:t>
      </w:r>
      <w:r w:rsidR="00811CA8">
        <w:t xml:space="preserve"> </w:t>
      </w:r>
      <w:r w:rsidR="00584922">
        <w:tab/>
      </w:r>
    </w:p>
    <w:p w:rsidR="000E3165" w:rsidRDefault="000E3165" w:rsidP="000E3165">
      <w:pPr>
        <w:tabs>
          <w:tab w:val="center" w:leader="underscore" w:pos="9900"/>
        </w:tabs>
      </w:pPr>
    </w:p>
    <w:p w:rsidR="000E3165" w:rsidRDefault="00846C1B" w:rsidP="000E3165">
      <w:pPr>
        <w:tabs>
          <w:tab w:val="center" w:leader="underscore" w:pos="9900"/>
        </w:tabs>
      </w:pPr>
      <w:r>
        <w:t>Note</w:t>
      </w:r>
      <w:r w:rsidR="0074178C">
        <w:t xml:space="preserve"> whether</w:t>
      </w:r>
      <w:r>
        <w:t xml:space="preserve"> </w:t>
      </w:r>
      <w:r w:rsidR="0074178C">
        <w:t>your</w:t>
      </w:r>
      <w:r w:rsidR="000E3165" w:rsidRPr="00D91DD9">
        <w:t xml:space="preserve"> case study </w:t>
      </w:r>
      <w:r w:rsidR="000E3165">
        <w:t>need</w:t>
      </w:r>
      <w:r>
        <w:t>s</w:t>
      </w:r>
      <w:r w:rsidR="000E3165">
        <w:t xml:space="preserve"> to be </w:t>
      </w:r>
      <w:r w:rsidR="000E3165" w:rsidRPr="00D91DD9">
        <w:t xml:space="preserve">ready in time for </w:t>
      </w:r>
      <w:r>
        <w:t>a specific event</w:t>
      </w:r>
      <w:r w:rsidR="002B4DC1">
        <w:t>:</w:t>
      </w:r>
    </w:p>
    <w:p w:rsidR="00846C1B" w:rsidRDefault="00846C1B" w:rsidP="000E3165">
      <w:pPr>
        <w:tabs>
          <w:tab w:val="center" w:leader="underscore" w:pos="9900"/>
        </w:tabs>
      </w:pPr>
    </w:p>
    <w:p w:rsidR="000E3165" w:rsidRDefault="00486097" w:rsidP="008C2A1F">
      <w:pPr>
        <w:tabs>
          <w:tab w:val="right" w:leader="underscore" w:pos="2736"/>
          <w:tab w:val="left" w:pos="2880"/>
          <w:tab w:val="right" w:leader="underscore" w:pos="7200"/>
        </w:tabs>
      </w:pPr>
      <w:r>
        <w:t>Date</w:t>
      </w:r>
      <w:r w:rsidR="007335AB">
        <w:t>:</w:t>
      </w:r>
      <w:r>
        <w:t xml:space="preserve"> </w:t>
      </w:r>
      <w:r w:rsidR="007335AB">
        <w:tab/>
      </w:r>
      <w:r w:rsidR="007335AB">
        <w:tab/>
      </w:r>
      <w:r w:rsidR="000E3165">
        <w:t>Event</w:t>
      </w:r>
      <w:r w:rsidR="007335AB">
        <w:t>:</w:t>
      </w:r>
      <w:r w:rsidR="000E3165">
        <w:t xml:space="preserve"> </w:t>
      </w:r>
      <w:r w:rsidR="007335AB">
        <w:tab/>
      </w:r>
    </w:p>
    <w:p w:rsidR="00846C1B" w:rsidRDefault="00846C1B" w:rsidP="000E3165">
      <w:pPr>
        <w:tabs>
          <w:tab w:val="center" w:leader="underscore" w:pos="9900"/>
        </w:tabs>
      </w:pPr>
    </w:p>
    <w:p w:rsidR="002C4810" w:rsidRPr="002920D2" w:rsidRDefault="002C4810" w:rsidP="00CA448B">
      <w:pPr>
        <w:pStyle w:val="TableTitle"/>
      </w:pPr>
      <w:r>
        <w:t>Your company information</w:t>
      </w:r>
    </w:p>
    <w:tbl>
      <w:tblPr>
        <w:tblW w:w="8640" w:type="dxa"/>
        <w:tblInd w:w="108" w:type="dxa"/>
        <w:tblBorders>
          <w:top w:val="single" w:sz="4" w:space="0" w:color="868286"/>
          <w:bottom w:val="single" w:sz="4" w:space="0" w:color="868286"/>
          <w:insideH w:val="single" w:sz="4" w:space="0" w:color="868286"/>
          <w:insideV w:val="single" w:sz="4" w:space="0" w:color="868286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9"/>
        <w:gridCol w:w="6241"/>
      </w:tblGrid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 w:rsidRPr="00063237">
              <w:t>Branch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Address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City, state, ZIP</w:t>
            </w:r>
            <w:r w:rsidR="00F149F0">
              <w:t xml:space="preserve"> Code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Phone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Fax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</w:tbl>
    <w:p w:rsidR="002C4810" w:rsidRPr="00E574E7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395"/>
        <w:gridCol w:w="6245"/>
      </w:tblGrid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Contact name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Title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Phone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Fax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bookmarkStart w:id="4" w:name="_Toc535734370"/>
            <w:r w:rsidRPr="00063237">
              <w:t>E-mail address</w:t>
            </w:r>
            <w:bookmarkEnd w:id="4"/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399"/>
        <w:gridCol w:w="6241"/>
      </w:tblGrid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Solution group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Solution offering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Project name or title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8601ED" w:rsidRDefault="008601ED" w:rsidP="003D315E">
      <w:bookmarkStart w:id="5" w:name="_Toc535734371"/>
    </w:p>
    <w:p w:rsidR="002C4810" w:rsidRDefault="002C4810" w:rsidP="00CA448B">
      <w:pPr>
        <w:pStyle w:val="TableTitle"/>
      </w:pPr>
      <w:r>
        <w:t>Customer p</w:t>
      </w:r>
      <w:r w:rsidRPr="002920D2">
        <w:t>rofile</w:t>
      </w:r>
      <w:bookmarkEnd w:id="5"/>
    </w:p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233"/>
        <w:gridCol w:w="6407"/>
      </w:tblGrid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Customer name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Division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Address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 xml:space="preserve">City, state, </w:t>
            </w:r>
            <w:r>
              <w:t>ZIP</w:t>
            </w:r>
            <w:r w:rsidR="00F149F0">
              <w:t xml:space="preserve"> Code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Phone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Fax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Web site</w:t>
            </w:r>
            <w:r>
              <w:t xml:space="preserve"> address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Pr="00063237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234"/>
        <w:gridCol w:w="6406"/>
      </w:tblGrid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lastRenderedPageBreak/>
              <w:t>Industry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846C1B" w:rsidP="007770D8">
            <w:pPr>
              <w:pStyle w:val="Tablesubtitle"/>
            </w:pPr>
            <w:r>
              <w:t>Number</w:t>
            </w:r>
            <w:r w:rsidR="002C4810" w:rsidRPr="00340569">
              <w:t xml:space="preserve"> of employees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>
              <w:t>Annual revenue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Pr="00063237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 w:firstRow="1" w:lastRow="1" w:firstColumn="1" w:lastColumn="1" w:noHBand="0" w:noVBand="0"/>
      </w:tblPr>
      <w:tblGrid>
        <w:gridCol w:w="2231"/>
        <w:gridCol w:w="6409"/>
      </w:tblGrid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Contact name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Title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Phone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Fax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E-mail address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Default="002C4810" w:rsidP="002C4810"/>
    <w:p w:rsidR="00E12204" w:rsidRDefault="0036457B" w:rsidP="006B34E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518795</wp:posOffset>
                </wp:positionV>
                <wp:extent cx="5623560" cy="0"/>
                <wp:effectExtent l="10160" t="13970" r="5080" b="5080"/>
                <wp:wrapNone/>
                <wp:docPr id="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3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40.85pt" to="442.8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l4EwIAACkEAAAOAAAAZHJzL2Uyb0RvYy54bWysU82O2jAQvlfqO1i+Q34WK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"/>
            </w:pict>
          </mc:Fallback>
        </mc:AlternateContent>
      </w:r>
      <w:r w:rsidR="002C4810" w:rsidRPr="00811CA8">
        <w:t>Template</w:t>
      </w:r>
      <w:bookmarkStart w:id="6" w:name="_Toc535734375"/>
    </w:p>
    <w:p w:rsidR="002C4810" w:rsidRPr="000C2664" w:rsidRDefault="000C2664" w:rsidP="00413E4E">
      <w:pPr>
        <w:pStyle w:val="Heading3"/>
      </w:pPr>
      <w:r w:rsidRPr="000C2664">
        <w:t xml:space="preserve">Case Study for </w:t>
      </w:r>
      <w:bookmarkStart w:id="7" w:name="Text4"/>
      <w:r w:rsidR="002C4810" w:rsidRPr="000C2664">
        <w:fldChar w:fldCharType="begin">
          <w:ffData>
            <w:name w:val="Text4"/>
            <w:enabled/>
            <w:calcOnExit w:val="0"/>
            <w:textInput>
              <w:default w:val="[Customer Name]"/>
            </w:textInput>
          </w:ffData>
        </w:fldChar>
      </w:r>
      <w:r w:rsidR="002C4810" w:rsidRPr="000C2664">
        <w:instrText xml:space="preserve"> FORMTEXT </w:instrText>
      </w:r>
      <w:r w:rsidR="002C4810" w:rsidRPr="000C2664">
        <w:fldChar w:fldCharType="separate"/>
      </w:r>
      <w:r w:rsidR="006B34EC" w:rsidRPr="000C2664">
        <w:t>[Customer Name]</w:t>
      </w:r>
      <w:r w:rsidR="002C4810" w:rsidRPr="000C2664">
        <w:fldChar w:fldCharType="end"/>
      </w:r>
      <w:bookmarkEnd w:id="7"/>
    </w:p>
    <w:p w:rsidR="002C4810" w:rsidRPr="008E7640" w:rsidRDefault="002C4810" w:rsidP="001512A6">
      <w:pPr>
        <w:pStyle w:val="Heading2"/>
      </w:pPr>
      <w:r>
        <w:t>Company p</w:t>
      </w:r>
      <w:r w:rsidRPr="008E7640">
        <w:t>rofile</w:t>
      </w:r>
      <w:bookmarkEnd w:id="6"/>
    </w:p>
    <w:p w:rsidR="002C4810" w:rsidRPr="000E3165" w:rsidRDefault="002C4810" w:rsidP="000E3165">
      <w:pPr>
        <w:pStyle w:val="BodyText"/>
      </w:pPr>
      <w:r w:rsidRPr="000E3165">
        <w:t xml:space="preserve">[Briefly describe </w:t>
      </w:r>
      <w:r w:rsidR="0074178C">
        <w:t>your customer’s</w:t>
      </w:r>
      <w:r w:rsidRPr="000E3165">
        <w:t xml:space="preserve"> products or services. Include information </w:t>
      </w:r>
      <w:r w:rsidR="00617A7C">
        <w:t>about</w:t>
      </w:r>
      <w:r w:rsidRPr="000E3165">
        <w:t xml:space="preserve"> the company's history.</w:t>
      </w:r>
    </w:p>
    <w:p w:rsidR="00975536" w:rsidRPr="006B34EC" w:rsidRDefault="002C4810" w:rsidP="006B34EC">
      <w:pPr>
        <w:pStyle w:val="Heading6"/>
      </w:pPr>
      <w:r w:rsidRPr="00034B27">
        <w:t>Example:</w:t>
      </w:r>
    </w:p>
    <w:p w:rsidR="002C4810" w:rsidRPr="000C3416" w:rsidRDefault="002C4810" w:rsidP="000C3416">
      <w:pPr>
        <w:pStyle w:val="ListBullet3"/>
      </w:pPr>
      <w:r w:rsidRPr="000C3416">
        <w:t>Wingtip Toys, established in 1956, is the premier supplier to toy retailers worldwide.</w:t>
      </w:r>
    </w:p>
    <w:p w:rsidR="002C4810" w:rsidRPr="000C3416" w:rsidRDefault="0074178C" w:rsidP="000C3416">
      <w:pPr>
        <w:pStyle w:val="ListBullet3"/>
      </w:pPr>
      <w:r w:rsidRPr="000C3416">
        <w:t xml:space="preserve">Revenues in 2003: </w:t>
      </w:r>
      <w:r w:rsidR="002C4810" w:rsidRPr="000C3416">
        <w:t>$3.5 million</w:t>
      </w:r>
    </w:p>
    <w:p w:rsidR="002C4810" w:rsidRPr="000C3416" w:rsidRDefault="002C4810" w:rsidP="000C3416">
      <w:pPr>
        <w:pStyle w:val="ListBullet3"/>
      </w:pPr>
      <w:r w:rsidRPr="000C3416">
        <w:t>Estimated IT budget for 2004: $1.2 million</w:t>
      </w:r>
    </w:p>
    <w:p w:rsidR="002C4810" w:rsidRPr="000C3416" w:rsidRDefault="002C4810" w:rsidP="000C3416">
      <w:pPr>
        <w:pStyle w:val="ListBullet3"/>
      </w:pPr>
      <w:r w:rsidRPr="000C3416">
        <w:t xml:space="preserve">Wingtip </w:t>
      </w:r>
      <w:r w:rsidR="00617A7C" w:rsidRPr="000C3416">
        <w:t xml:space="preserve">Toys </w:t>
      </w:r>
      <w:r w:rsidRPr="000C3416">
        <w:t xml:space="preserve">ceased IT development after </w:t>
      </w:r>
      <w:r w:rsidR="0074178C" w:rsidRPr="000C3416">
        <w:t>September 11, 2001</w:t>
      </w:r>
      <w:r w:rsidRPr="000C3416">
        <w:t>, and has not pursued any recent IT development.]</w:t>
      </w:r>
    </w:p>
    <w:p w:rsidR="002C4810" w:rsidRDefault="002C4810" w:rsidP="001512A6">
      <w:pPr>
        <w:pStyle w:val="Heading2"/>
      </w:pPr>
      <w:bookmarkStart w:id="8" w:name="_Toc535734376"/>
      <w:r>
        <w:t>Business s</w:t>
      </w:r>
      <w:r w:rsidRPr="008E7640">
        <w:t>ituation</w:t>
      </w:r>
      <w:bookmarkEnd w:id="8"/>
    </w:p>
    <w:p w:rsidR="002C4810" w:rsidRPr="001512A6" w:rsidRDefault="002C4810" w:rsidP="000C2664">
      <w:pPr>
        <w:pStyle w:val="BodyText"/>
      </w:pPr>
      <w:r w:rsidRPr="001512A6">
        <w:t xml:space="preserve">[Identify the problems </w:t>
      </w:r>
      <w:r w:rsidR="00617A7C">
        <w:t xml:space="preserve">that </w:t>
      </w:r>
      <w:r w:rsidR="0074178C">
        <w:t>your</w:t>
      </w:r>
      <w:r w:rsidRPr="001512A6">
        <w:t xml:space="preserve"> customer is facing and </w:t>
      </w:r>
      <w:r w:rsidR="0074178C">
        <w:t>their</w:t>
      </w:r>
      <w:r w:rsidRPr="001512A6">
        <w:t xml:space="preserve"> goals</w:t>
      </w:r>
      <w:r w:rsidR="0074178C">
        <w:t xml:space="preserve"> and objectives</w:t>
      </w:r>
      <w:r w:rsidRPr="001512A6">
        <w:t>. List the strategic business or competitive reasons that cau</w:t>
      </w:r>
      <w:r w:rsidR="0074178C">
        <w:t xml:space="preserve">sed the customer to reevaluate </w:t>
      </w:r>
      <w:r w:rsidR="00D10C26">
        <w:t>its</w:t>
      </w:r>
      <w:r w:rsidR="0074178C">
        <w:t xml:space="preserve"> </w:t>
      </w:r>
      <w:r w:rsidRPr="001512A6">
        <w:t>current situation. Be as specific as possible, citing examples when appropriate and including supporting customer quotes.</w:t>
      </w:r>
    </w:p>
    <w:p w:rsidR="002C4810" w:rsidRDefault="002C4810" w:rsidP="001512A6">
      <w:pPr>
        <w:pStyle w:val="BodyText"/>
      </w:pPr>
      <w:r w:rsidRPr="00275B1F">
        <w:rPr>
          <w:rStyle w:val="Heading6Char"/>
        </w:rPr>
        <w:t>Example:</w:t>
      </w:r>
      <w:r>
        <w:t xml:space="preserve"> </w:t>
      </w:r>
      <w:r w:rsidR="002B4DC1">
        <w:t>As a result of</w:t>
      </w:r>
      <w:r w:rsidR="002B4DC1" w:rsidRPr="00BF1356">
        <w:t xml:space="preserve"> </w:t>
      </w:r>
      <w:r w:rsidRPr="00BF1356">
        <w:t xml:space="preserve">the recovery of the market, Wingtip </w:t>
      </w:r>
      <w:r w:rsidR="00D10C26">
        <w:t>Toys wants</w:t>
      </w:r>
      <w:r w:rsidRPr="00BF1356">
        <w:t xml:space="preserve"> to procure </w:t>
      </w:r>
      <w:r>
        <w:t>s</w:t>
      </w:r>
      <w:r w:rsidRPr="00BF1356">
        <w:t xml:space="preserve">oftware </w:t>
      </w:r>
      <w:r w:rsidR="0074178C">
        <w:t xml:space="preserve">for improved tracking of </w:t>
      </w:r>
      <w:r w:rsidRPr="00BF1356">
        <w:t>inventory and purchasing.</w:t>
      </w:r>
      <w:r>
        <w:t>]</w:t>
      </w:r>
    </w:p>
    <w:p w:rsidR="002C4810" w:rsidRDefault="002C4810" w:rsidP="001512A6">
      <w:pPr>
        <w:pStyle w:val="Heading2"/>
      </w:pPr>
      <w:bookmarkStart w:id="9" w:name="_Toc535734377"/>
      <w:r>
        <w:t>Technical situation</w:t>
      </w:r>
    </w:p>
    <w:p w:rsidR="002C4810" w:rsidRPr="001512A6" w:rsidRDefault="002C4810" w:rsidP="000C2664">
      <w:pPr>
        <w:pStyle w:val="BodyText"/>
      </w:pPr>
      <w:r w:rsidRPr="000C2664">
        <w:t>[Provide a detailed evaluation of the customer's current technical situation. Identify what</w:t>
      </w:r>
      <w:r w:rsidR="0074178C">
        <w:t xml:space="preserve"> the customer uncovered during the</w:t>
      </w:r>
      <w:r w:rsidRPr="000C2664">
        <w:t xml:space="preserve"> evaluation of</w:t>
      </w:r>
      <w:r w:rsidR="0074178C">
        <w:t xml:space="preserve"> its </w:t>
      </w:r>
      <w:r w:rsidRPr="000C2664">
        <w:t xml:space="preserve">systems, the technical challenges </w:t>
      </w:r>
      <w:r w:rsidR="0074178C">
        <w:t>the customer</w:t>
      </w:r>
      <w:r w:rsidRPr="000C2664">
        <w:t xml:space="preserve"> </w:t>
      </w:r>
      <w:r w:rsidR="0074178C">
        <w:t xml:space="preserve">is </w:t>
      </w:r>
      <w:r w:rsidRPr="000C2664">
        <w:t xml:space="preserve">facing, and how </w:t>
      </w:r>
      <w:r w:rsidR="008C3899">
        <w:t>the customer</w:t>
      </w:r>
      <w:r w:rsidRPr="000C2664">
        <w:t xml:space="preserve"> believe</w:t>
      </w:r>
      <w:r w:rsidR="008C3899">
        <w:t>s</w:t>
      </w:r>
      <w:r w:rsidRPr="000C2664">
        <w:t xml:space="preserve"> </w:t>
      </w:r>
      <w:r w:rsidR="008C3899">
        <w:t>it</w:t>
      </w:r>
      <w:r w:rsidRPr="000C2664">
        <w:t xml:space="preserve"> can meet the challenges</w:t>
      </w:r>
      <w:r w:rsidRPr="001512A6">
        <w:t>.</w:t>
      </w:r>
    </w:p>
    <w:p w:rsidR="002C4810" w:rsidRDefault="002C4810" w:rsidP="001512A6">
      <w:pPr>
        <w:pStyle w:val="BodyText"/>
      </w:pPr>
      <w:r w:rsidRPr="001512A6">
        <w:rPr>
          <w:rStyle w:val="Heading6Char"/>
        </w:rPr>
        <w:t>Example:</w:t>
      </w:r>
      <w:r>
        <w:t xml:space="preserve"> </w:t>
      </w:r>
      <w:r w:rsidRPr="00C94309">
        <w:t>Wingtip</w:t>
      </w:r>
      <w:r w:rsidR="008C3899">
        <w:t xml:space="preserve"> Toys</w:t>
      </w:r>
      <w:r w:rsidRPr="00C94309">
        <w:t>' current environment runs on older</w:t>
      </w:r>
      <w:r w:rsidR="002B4DC1">
        <w:t xml:space="preserve"> computers</w:t>
      </w:r>
      <w:r w:rsidRPr="00C94309">
        <w:t xml:space="preserve"> that are no longer capable of handling the bandwidth </w:t>
      </w:r>
      <w:r w:rsidR="0074178C">
        <w:t>necessary for servicing</w:t>
      </w:r>
      <w:r w:rsidRPr="00C94309">
        <w:t xml:space="preserve"> Wingtip</w:t>
      </w:r>
      <w:r w:rsidR="00F75B4D">
        <w:t xml:space="preserve"> Toys</w:t>
      </w:r>
      <w:r w:rsidRPr="00C94309">
        <w:t xml:space="preserve">' worldwide customer base. Additionally, Wingtip </w:t>
      </w:r>
      <w:r w:rsidR="00F75B4D">
        <w:t xml:space="preserve">Toys </w:t>
      </w:r>
      <w:r w:rsidR="003C5D08">
        <w:t>would like</w:t>
      </w:r>
      <w:r w:rsidRPr="00C94309">
        <w:t xml:space="preserve"> to allow customer</w:t>
      </w:r>
      <w:r w:rsidR="003C5D08">
        <w:t>s</w:t>
      </w:r>
      <w:r w:rsidRPr="00C94309">
        <w:t xml:space="preserve"> to automate their orders and</w:t>
      </w:r>
      <w:r w:rsidR="00914532">
        <w:t xml:space="preserve"> also would like to</w:t>
      </w:r>
      <w:r w:rsidRPr="00C94309">
        <w:t xml:space="preserve"> eliminate telephone and paper orders.</w:t>
      </w:r>
      <w:r>
        <w:t>]</w:t>
      </w:r>
    </w:p>
    <w:p w:rsidR="002C4810" w:rsidRPr="008E7640" w:rsidRDefault="002C4810" w:rsidP="001512A6">
      <w:pPr>
        <w:pStyle w:val="Heading2"/>
      </w:pPr>
      <w:r w:rsidRPr="008E7640">
        <w:lastRenderedPageBreak/>
        <w:t>Solution</w:t>
      </w:r>
      <w:bookmarkEnd w:id="9"/>
    </w:p>
    <w:p w:rsidR="002C4810" w:rsidRPr="001512A6" w:rsidRDefault="002C4810" w:rsidP="000C2664">
      <w:pPr>
        <w:pStyle w:val="BodyText"/>
      </w:pPr>
      <w:r w:rsidRPr="001512A6">
        <w:t xml:space="preserve">[Summarize your company's solution </w:t>
      </w:r>
      <w:r w:rsidR="003C5D08">
        <w:t>for</w:t>
      </w:r>
      <w:r w:rsidRPr="001512A6">
        <w:t xml:space="preserve"> your customer's problem. Identify how you</w:t>
      </w:r>
      <w:r w:rsidR="00697111">
        <w:t>r company</w:t>
      </w:r>
      <w:r w:rsidRPr="001512A6">
        <w:t xml:space="preserve"> implemented the solution, the resources that </w:t>
      </w:r>
      <w:r w:rsidR="00697111">
        <w:t>it</w:t>
      </w:r>
      <w:r w:rsidR="00697111" w:rsidRPr="001512A6">
        <w:t xml:space="preserve"> </w:t>
      </w:r>
      <w:r w:rsidRPr="001512A6">
        <w:t xml:space="preserve">used, and what steps </w:t>
      </w:r>
      <w:r w:rsidR="00697111">
        <w:t>it</w:t>
      </w:r>
      <w:r w:rsidR="00697111" w:rsidRPr="001512A6">
        <w:t xml:space="preserve"> </w:t>
      </w:r>
      <w:r w:rsidRPr="001512A6">
        <w:t xml:space="preserve">took and why. Describe the specific technology </w:t>
      </w:r>
      <w:r w:rsidR="00697111">
        <w:t xml:space="preserve">that </w:t>
      </w:r>
      <w:r w:rsidRPr="001512A6">
        <w:t xml:space="preserve">your company used and why. Explain the technological benefits of your </w:t>
      </w:r>
      <w:r w:rsidR="00697111">
        <w:t xml:space="preserve">company's </w:t>
      </w:r>
      <w:r w:rsidRPr="001512A6">
        <w:t>solution.]</w:t>
      </w:r>
    </w:p>
    <w:p w:rsidR="002C4810" w:rsidRDefault="002C4810" w:rsidP="001512A6">
      <w:pPr>
        <w:pStyle w:val="Heading2"/>
      </w:pPr>
      <w:bookmarkStart w:id="10" w:name="_Toc535734378"/>
      <w:r w:rsidRPr="008E7640">
        <w:t>Benefits</w:t>
      </w:r>
      <w:bookmarkEnd w:id="10"/>
    </w:p>
    <w:p w:rsidR="002C4810" w:rsidRDefault="002C4810" w:rsidP="000C2664">
      <w:pPr>
        <w:pStyle w:val="BodyText"/>
      </w:pPr>
      <w:r>
        <w:t>[S</w:t>
      </w:r>
      <w:r w:rsidRPr="00C94309">
        <w:t xml:space="preserve">ummarize the business benefits </w:t>
      </w:r>
      <w:r w:rsidR="006C3D86">
        <w:t xml:space="preserve">that </w:t>
      </w:r>
      <w:r>
        <w:t>your</w:t>
      </w:r>
      <w:r w:rsidRPr="00C94309">
        <w:t xml:space="preserve"> </w:t>
      </w:r>
      <w:r w:rsidR="00697111">
        <w:t xml:space="preserve">company's </w:t>
      </w:r>
      <w:r w:rsidRPr="00C94309">
        <w:t>solution provided</w:t>
      </w:r>
      <w:r>
        <w:t xml:space="preserve"> for your customer</w:t>
      </w:r>
      <w:r w:rsidRPr="00C94309">
        <w:t>. Focus on the quantifiable benefits, such as the dollar amount saved in training costs, the percentage increase in productivity, or the percentage increase in sales. Note that return</w:t>
      </w:r>
      <w:r w:rsidR="006C3D86">
        <w:t>-</w:t>
      </w:r>
      <w:r w:rsidRPr="00C94309">
        <w:t>on</w:t>
      </w:r>
      <w:r w:rsidR="006C3D86">
        <w:t>-</w:t>
      </w:r>
      <w:r w:rsidRPr="00C94309">
        <w:t xml:space="preserve">investment figures will greatly increase the impact of the case study. </w:t>
      </w:r>
      <w:r>
        <w:t>Identify any</w:t>
      </w:r>
      <w:r w:rsidRPr="00C94309">
        <w:t xml:space="preserve"> new capabilities </w:t>
      </w:r>
      <w:r>
        <w:t xml:space="preserve">and future plans that the customer </w:t>
      </w:r>
      <w:r w:rsidR="002B4DC1">
        <w:t>h</w:t>
      </w:r>
      <w:r w:rsidR="003C5D08">
        <w:t>as a</w:t>
      </w:r>
      <w:r w:rsidR="002B4DC1">
        <w:t>s a</w:t>
      </w:r>
      <w:r w:rsidR="003C5D08">
        <w:t xml:space="preserve"> result</w:t>
      </w:r>
      <w:r>
        <w:t xml:space="preserve"> of the solution.]</w:t>
      </w:r>
      <w:bookmarkStart w:id="11" w:name="_Toc535734379"/>
    </w:p>
    <w:p w:rsidR="002C4810" w:rsidRPr="00A21A9E" w:rsidRDefault="002C4810" w:rsidP="001512A6">
      <w:pPr>
        <w:pStyle w:val="Heading2"/>
      </w:pPr>
      <w:bookmarkStart w:id="12" w:name="_Toc535734382"/>
      <w:bookmarkEnd w:id="11"/>
      <w:r>
        <w:t>Products and services your company used</w:t>
      </w:r>
    </w:p>
    <w:p w:rsidR="002C4810" w:rsidRPr="00C94309" w:rsidRDefault="002C4810" w:rsidP="000C2664">
      <w:pPr>
        <w:pStyle w:val="BodyText"/>
      </w:pPr>
      <w:r>
        <w:t>[List</w:t>
      </w:r>
      <w:r w:rsidRPr="00C94309">
        <w:t xml:space="preserve"> the products and services </w:t>
      </w:r>
      <w:r w:rsidR="00697111">
        <w:t xml:space="preserve">that </w:t>
      </w:r>
      <w:r w:rsidRPr="00C94309">
        <w:t xml:space="preserve">your company used </w:t>
      </w:r>
      <w:r w:rsidR="003C5D08">
        <w:t>for</w:t>
      </w:r>
      <w:r w:rsidRPr="00C94309">
        <w:t xml:space="preserve"> the solution.</w:t>
      </w:r>
    </w:p>
    <w:p w:rsidR="00975536" w:rsidRPr="00C94309" w:rsidRDefault="002C4810" w:rsidP="00975536">
      <w:pPr>
        <w:spacing w:after="120"/>
      </w:pPr>
      <w:r w:rsidRPr="00CA448B">
        <w:rPr>
          <w:rStyle w:val="Heading6Char"/>
        </w:rPr>
        <w:t>Example:</w:t>
      </w:r>
      <w:r>
        <w:t xml:space="preserve"> </w:t>
      </w:r>
      <w:r w:rsidRPr="00C94309">
        <w:t xml:space="preserve">For an IT solution, list the server products used </w:t>
      </w:r>
      <w:r w:rsidR="003C5D08">
        <w:t>for</w:t>
      </w:r>
      <w:r w:rsidRPr="00C94309">
        <w:t xml:space="preserve"> the solution.</w:t>
      </w:r>
    </w:p>
    <w:p w:rsidR="002C4810" w:rsidRPr="000C3416" w:rsidRDefault="002C4810" w:rsidP="000C3416">
      <w:pPr>
        <w:pStyle w:val="ListBullet3"/>
      </w:pPr>
      <w:r w:rsidRPr="000C3416">
        <w:t xml:space="preserve">List the client operating system used </w:t>
      </w:r>
      <w:r w:rsidR="003C5D08" w:rsidRPr="000C3416">
        <w:t>for</w:t>
      </w:r>
      <w:r w:rsidRPr="000C3416">
        <w:t xml:space="preserve"> the solution.</w:t>
      </w:r>
    </w:p>
    <w:p w:rsidR="002C4810" w:rsidRPr="000C3416" w:rsidRDefault="002C4810" w:rsidP="000C3416">
      <w:pPr>
        <w:pStyle w:val="ListBullet3"/>
      </w:pPr>
      <w:r w:rsidRPr="000C3416">
        <w:t>List other desktop, e-mail, or Internet products used by the customer.</w:t>
      </w:r>
    </w:p>
    <w:p w:rsidR="002C4810" w:rsidRPr="000C3416" w:rsidRDefault="002C4810" w:rsidP="000C3416">
      <w:pPr>
        <w:pStyle w:val="ListBullet3"/>
      </w:pPr>
      <w:r w:rsidRPr="000C3416">
        <w:t xml:space="preserve">List third-party products used </w:t>
      </w:r>
      <w:r w:rsidR="003C5D08" w:rsidRPr="000C3416">
        <w:t>for the solution.</w:t>
      </w:r>
    </w:p>
    <w:p w:rsidR="002C4810" w:rsidRPr="000C3416" w:rsidRDefault="002C4810" w:rsidP="000C3416">
      <w:pPr>
        <w:pStyle w:val="ListBullet3"/>
      </w:pPr>
      <w:r w:rsidRPr="000C3416">
        <w:t>List the services your company used, such as IT business consulting and user experience engineering.]</w:t>
      </w:r>
    </w:p>
    <w:p w:rsidR="002C4810" w:rsidRPr="002920D2" w:rsidRDefault="002C4810" w:rsidP="001512A6">
      <w:pPr>
        <w:pStyle w:val="Heading2"/>
      </w:pPr>
      <w:r>
        <w:t>Services provided by o</w:t>
      </w:r>
      <w:r w:rsidRPr="002920D2">
        <w:t xml:space="preserve">ther </w:t>
      </w:r>
      <w:r>
        <w:t>g</w:t>
      </w:r>
      <w:r w:rsidRPr="002920D2">
        <w:t xml:space="preserve">roups or </w:t>
      </w:r>
      <w:r>
        <w:t>c</w:t>
      </w:r>
      <w:r w:rsidRPr="002920D2">
        <w:t>ompanies</w:t>
      </w:r>
      <w:bookmarkEnd w:id="12"/>
    </w:p>
    <w:p w:rsidR="002C4810" w:rsidRPr="00C94309" w:rsidRDefault="002C4810" w:rsidP="000C2664">
      <w:pPr>
        <w:pStyle w:val="BodyText"/>
      </w:pPr>
      <w:r>
        <w:t>[L</w:t>
      </w:r>
      <w:r w:rsidRPr="00C94309">
        <w:t xml:space="preserve">ist any </w:t>
      </w:r>
      <w:r w:rsidR="003C5D08">
        <w:t>external</w:t>
      </w:r>
      <w:r w:rsidRPr="00C94309">
        <w:t xml:space="preserve"> companies that participated in the solution and what services they </w:t>
      </w:r>
      <w:r>
        <w:t>provided</w:t>
      </w:r>
      <w:r w:rsidRPr="00C94309">
        <w:t>.</w:t>
      </w:r>
      <w:r>
        <w:t>]</w:t>
      </w:r>
    </w:p>
    <w:sectPr w:rsidR="002C4810" w:rsidRPr="00C94309" w:rsidSect="00D47F81">
      <w:headerReference w:type="even" r:id="rId9"/>
      <w:headerReference w:type="default" r:id="rId10"/>
      <w:footerReference w:type="default" r:id="rId11"/>
      <w:pgSz w:w="12240" w:h="15840" w:code="1"/>
      <w:pgMar w:top="1440" w:right="1800" w:bottom="1440" w:left="1800" w:header="720" w:footer="10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13" w:rsidRDefault="00091613">
      <w:r>
        <w:separator/>
      </w:r>
    </w:p>
  </w:endnote>
  <w:endnote w:type="continuationSeparator" w:id="0">
    <w:p w:rsidR="00091613" w:rsidRDefault="0009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646" w:rsidRPr="0027240F" w:rsidRDefault="00996646" w:rsidP="00C536CE">
    <w:pPr>
      <w:pStyle w:val="Footer"/>
      <w:tabs>
        <w:tab w:val="center" w:pos="4320"/>
        <w:tab w:val="right" w:pos="8640"/>
      </w:tabs>
    </w:pPr>
    <w:r w:rsidRPr="00D578B8">
      <w:t>[COMPANY NAME]</w:t>
    </w:r>
    <w:r w:rsidR="00D47F81">
      <w:tab/>
    </w:r>
    <w:r w:rsidRPr="00D578B8">
      <w:t>CONFIDENTIAL</w:t>
    </w:r>
    <w:r w:rsidR="00730670">
      <w:tab/>
    </w:r>
    <w:r w:rsidRPr="00D578B8">
      <w:t xml:space="preserve">PAGE </w:t>
    </w:r>
    <w:r w:rsidRPr="00D578B8">
      <w:fldChar w:fldCharType="begin"/>
    </w:r>
    <w:r w:rsidRPr="00D578B8">
      <w:instrText xml:space="preserve"> PAGE </w:instrText>
    </w:r>
    <w:r w:rsidRPr="00D578B8">
      <w:fldChar w:fldCharType="separate"/>
    </w:r>
    <w:r w:rsidR="0036457B">
      <w:rPr>
        <w:noProof/>
      </w:rPr>
      <w:t>3</w:t>
    </w:r>
    <w:r w:rsidRPr="00D578B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13" w:rsidRDefault="00091613">
      <w:r>
        <w:separator/>
      </w:r>
    </w:p>
  </w:footnote>
  <w:footnote w:type="continuationSeparator" w:id="0">
    <w:p w:rsidR="00091613" w:rsidRDefault="00091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D25" w:rsidRPr="00811CA8" w:rsidRDefault="002C4810" w:rsidP="00811CA8">
    <w:pPr>
      <w:pStyle w:val="Header"/>
    </w:pPr>
    <w:r w:rsidRPr="005A6659">
      <w:t xml:space="preserve">Case </w:t>
    </w:r>
    <w:r w:rsidR="00811CA8" w:rsidRPr="00811CA8">
      <w:t xml:space="preserve">Study Worksheet </w:t>
    </w:r>
    <w:r w:rsidRPr="002C4810">
      <w:t>and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D081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62C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B8D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2A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4EB0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B01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9E5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147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46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515985"/>
    <w:multiLevelType w:val="hybridMultilevel"/>
    <w:tmpl w:val="0F8CB84C"/>
    <w:lvl w:ilvl="0" w:tplc="7BBC6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6153D2"/>
    <w:multiLevelType w:val="hybridMultilevel"/>
    <w:tmpl w:val="8026A2F4"/>
    <w:lvl w:ilvl="0" w:tplc="02DC0192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7B"/>
    <w:rsid w:val="00002816"/>
    <w:rsid w:val="00013FDB"/>
    <w:rsid w:val="000239D1"/>
    <w:rsid w:val="00053D3E"/>
    <w:rsid w:val="0006335E"/>
    <w:rsid w:val="00070D2B"/>
    <w:rsid w:val="00075335"/>
    <w:rsid w:val="000838D5"/>
    <w:rsid w:val="00091613"/>
    <w:rsid w:val="000A00AD"/>
    <w:rsid w:val="000A1DEC"/>
    <w:rsid w:val="000B15AC"/>
    <w:rsid w:val="000C2664"/>
    <w:rsid w:val="000C3416"/>
    <w:rsid w:val="000C7395"/>
    <w:rsid w:val="000D0A86"/>
    <w:rsid w:val="000E3165"/>
    <w:rsid w:val="000E77A8"/>
    <w:rsid w:val="000F318F"/>
    <w:rsid w:val="000F77AB"/>
    <w:rsid w:val="00101875"/>
    <w:rsid w:val="00102D29"/>
    <w:rsid w:val="001060F9"/>
    <w:rsid w:val="00106261"/>
    <w:rsid w:val="001138ED"/>
    <w:rsid w:val="00117D29"/>
    <w:rsid w:val="0012316A"/>
    <w:rsid w:val="00133584"/>
    <w:rsid w:val="001368EE"/>
    <w:rsid w:val="00141A98"/>
    <w:rsid w:val="0014367C"/>
    <w:rsid w:val="0014486A"/>
    <w:rsid w:val="001512A6"/>
    <w:rsid w:val="00157664"/>
    <w:rsid w:val="0017185C"/>
    <w:rsid w:val="00172550"/>
    <w:rsid w:val="00180920"/>
    <w:rsid w:val="00184BC0"/>
    <w:rsid w:val="00185CFA"/>
    <w:rsid w:val="00194074"/>
    <w:rsid w:val="00194816"/>
    <w:rsid w:val="001979B0"/>
    <w:rsid w:val="001A2E31"/>
    <w:rsid w:val="001B2CD2"/>
    <w:rsid w:val="001B712C"/>
    <w:rsid w:val="001E1201"/>
    <w:rsid w:val="001E1C23"/>
    <w:rsid w:val="001F0885"/>
    <w:rsid w:val="001F302F"/>
    <w:rsid w:val="00205E5A"/>
    <w:rsid w:val="00217155"/>
    <w:rsid w:val="00231A42"/>
    <w:rsid w:val="002335F3"/>
    <w:rsid w:val="00235601"/>
    <w:rsid w:val="00243E31"/>
    <w:rsid w:val="00244728"/>
    <w:rsid w:val="0025397A"/>
    <w:rsid w:val="0025534F"/>
    <w:rsid w:val="00260E0A"/>
    <w:rsid w:val="0026216A"/>
    <w:rsid w:val="00271F8F"/>
    <w:rsid w:val="0027240F"/>
    <w:rsid w:val="00275B1F"/>
    <w:rsid w:val="00276C79"/>
    <w:rsid w:val="00282087"/>
    <w:rsid w:val="00282AD6"/>
    <w:rsid w:val="0029797E"/>
    <w:rsid w:val="002A2642"/>
    <w:rsid w:val="002A4E5B"/>
    <w:rsid w:val="002B104F"/>
    <w:rsid w:val="002B394C"/>
    <w:rsid w:val="002B4DC1"/>
    <w:rsid w:val="002C2916"/>
    <w:rsid w:val="002C4810"/>
    <w:rsid w:val="002D5340"/>
    <w:rsid w:val="002D6B77"/>
    <w:rsid w:val="002E23A7"/>
    <w:rsid w:val="002F690E"/>
    <w:rsid w:val="00307532"/>
    <w:rsid w:val="00317305"/>
    <w:rsid w:val="00320A3A"/>
    <w:rsid w:val="003326BA"/>
    <w:rsid w:val="00343CE5"/>
    <w:rsid w:val="00361CAE"/>
    <w:rsid w:val="0036457B"/>
    <w:rsid w:val="00383F03"/>
    <w:rsid w:val="00392469"/>
    <w:rsid w:val="003930A9"/>
    <w:rsid w:val="003A184A"/>
    <w:rsid w:val="003A7AC9"/>
    <w:rsid w:val="003B3739"/>
    <w:rsid w:val="003C4B52"/>
    <w:rsid w:val="003C5D08"/>
    <w:rsid w:val="003D315E"/>
    <w:rsid w:val="003D6D2E"/>
    <w:rsid w:val="003D7430"/>
    <w:rsid w:val="003E61F3"/>
    <w:rsid w:val="003E6C14"/>
    <w:rsid w:val="003E73E8"/>
    <w:rsid w:val="003E7A2E"/>
    <w:rsid w:val="003F0D57"/>
    <w:rsid w:val="00407A25"/>
    <w:rsid w:val="00413447"/>
    <w:rsid w:val="00413E4E"/>
    <w:rsid w:val="004314EC"/>
    <w:rsid w:val="004319B1"/>
    <w:rsid w:val="00434399"/>
    <w:rsid w:val="004444C7"/>
    <w:rsid w:val="00447010"/>
    <w:rsid w:val="004552F6"/>
    <w:rsid w:val="00486097"/>
    <w:rsid w:val="004A296D"/>
    <w:rsid w:val="004A78F8"/>
    <w:rsid w:val="004B5B38"/>
    <w:rsid w:val="004C1B6D"/>
    <w:rsid w:val="004C4B0F"/>
    <w:rsid w:val="004C63F5"/>
    <w:rsid w:val="004D3076"/>
    <w:rsid w:val="004E39ED"/>
    <w:rsid w:val="004E45B4"/>
    <w:rsid w:val="004E69FE"/>
    <w:rsid w:val="004E796D"/>
    <w:rsid w:val="00505896"/>
    <w:rsid w:val="00517176"/>
    <w:rsid w:val="00522C3C"/>
    <w:rsid w:val="00526601"/>
    <w:rsid w:val="005310F8"/>
    <w:rsid w:val="00537861"/>
    <w:rsid w:val="00540D69"/>
    <w:rsid w:val="00556FA6"/>
    <w:rsid w:val="005572BC"/>
    <w:rsid w:val="00564F90"/>
    <w:rsid w:val="00571E12"/>
    <w:rsid w:val="005801DD"/>
    <w:rsid w:val="00581A21"/>
    <w:rsid w:val="005834F5"/>
    <w:rsid w:val="00584879"/>
    <w:rsid w:val="00584922"/>
    <w:rsid w:val="00594A71"/>
    <w:rsid w:val="005B1667"/>
    <w:rsid w:val="005B2686"/>
    <w:rsid w:val="005C606F"/>
    <w:rsid w:val="005D171A"/>
    <w:rsid w:val="005D5C7E"/>
    <w:rsid w:val="005E066B"/>
    <w:rsid w:val="005F0F2B"/>
    <w:rsid w:val="005F3221"/>
    <w:rsid w:val="0060155B"/>
    <w:rsid w:val="006023B0"/>
    <w:rsid w:val="00603163"/>
    <w:rsid w:val="00617A7C"/>
    <w:rsid w:val="006266AD"/>
    <w:rsid w:val="00630652"/>
    <w:rsid w:val="006328F5"/>
    <w:rsid w:val="006330F1"/>
    <w:rsid w:val="00645490"/>
    <w:rsid w:val="006464BA"/>
    <w:rsid w:val="00656D19"/>
    <w:rsid w:val="006571BD"/>
    <w:rsid w:val="00660486"/>
    <w:rsid w:val="00667A60"/>
    <w:rsid w:val="00667B64"/>
    <w:rsid w:val="00671E5B"/>
    <w:rsid w:val="006748CC"/>
    <w:rsid w:val="00682419"/>
    <w:rsid w:val="00691D35"/>
    <w:rsid w:val="00696E88"/>
    <w:rsid w:val="00697111"/>
    <w:rsid w:val="006A2A50"/>
    <w:rsid w:val="006B34EC"/>
    <w:rsid w:val="006C1BE7"/>
    <w:rsid w:val="006C268B"/>
    <w:rsid w:val="006C3D86"/>
    <w:rsid w:val="006C3FD0"/>
    <w:rsid w:val="007011F9"/>
    <w:rsid w:val="0070376E"/>
    <w:rsid w:val="0070744C"/>
    <w:rsid w:val="00714452"/>
    <w:rsid w:val="0071645F"/>
    <w:rsid w:val="00721B36"/>
    <w:rsid w:val="00727BCA"/>
    <w:rsid w:val="00730670"/>
    <w:rsid w:val="007335AB"/>
    <w:rsid w:val="00735B43"/>
    <w:rsid w:val="0074177C"/>
    <w:rsid w:val="0074178C"/>
    <w:rsid w:val="00742E4D"/>
    <w:rsid w:val="0074416A"/>
    <w:rsid w:val="0075601F"/>
    <w:rsid w:val="00770929"/>
    <w:rsid w:val="007760C0"/>
    <w:rsid w:val="00776283"/>
    <w:rsid w:val="007770D8"/>
    <w:rsid w:val="0078395A"/>
    <w:rsid w:val="00783ABF"/>
    <w:rsid w:val="007931E4"/>
    <w:rsid w:val="007A0DB7"/>
    <w:rsid w:val="007C09FB"/>
    <w:rsid w:val="007C4E82"/>
    <w:rsid w:val="007D261F"/>
    <w:rsid w:val="007D6E7A"/>
    <w:rsid w:val="007E2FC9"/>
    <w:rsid w:val="0080046B"/>
    <w:rsid w:val="0080634B"/>
    <w:rsid w:val="008100AB"/>
    <w:rsid w:val="00810EEC"/>
    <w:rsid w:val="00811CA8"/>
    <w:rsid w:val="008136A6"/>
    <w:rsid w:val="00827DC8"/>
    <w:rsid w:val="00831744"/>
    <w:rsid w:val="00846C1B"/>
    <w:rsid w:val="008570AB"/>
    <w:rsid w:val="008601ED"/>
    <w:rsid w:val="0086517E"/>
    <w:rsid w:val="00885E3C"/>
    <w:rsid w:val="008B1DC3"/>
    <w:rsid w:val="008C2A1F"/>
    <w:rsid w:val="008C3784"/>
    <w:rsid w:val="008C3899"/>
    <w:rsid w:val="008D6045"/>
    <w:rsid w:val="008E027B"/>
    <w:rsid w:val="008E183C"/>
    <w:rsid w:val="008E33E4"/>
    <w:rsid w:val="008E68F5"/>
    <w:rsid w:val="00901B79"/>
    <w:rsid w:val="0090240C"/>
    <w:rsid w:val="009048C9"/>
    <w:rsid w:val="0091134F"/>
    <w:rsid w:val="00914532"/>
    <w:rsid w:val="00914714"/>
    <w:rsid w:val="00920A1D"/>
    <w:rsid w:val="009242B3"/>
    <w:rsid w:val="00943F82"/>
    <w:rsid w:val="00945317"/>
    <w:rsid w:val="00946373"/>
    <w:rsid w:val="009533FA"/>
    <w:rsid w:val="00957A52"/>
    <w:rsid w:val="00975536"/>
    <w:rsid w:val="009757FF"/>
    <w:rsid w:val="00985518"/>
    <w:rsid w:val="00996646"/>
    <w:rsid w:val="009A1539"/>
    <w:rsid w:val="009A3794"/>
    <w:rsid w:val="009A4BF7"/>
    <w:rsid w:val="009A7360"/>
    <w:rsid w:val="009C48EA"/>
    <w:rsid w:val="009E54CC"/>
    <w:rsid w:val="009F1B1F"/>
    <w:rsid w:val="009F1EF3"/>
    <w:rsid w:val="00A00C7C"/>
    <w:rsid w:val="00A017D7"/>
    <w:rsid w:val="00A114EB"/>
    <w:rsid w:val="00A13BD8"/>
    <w:rsid w:val="00A14252"/>
    <w:rsid w:val="00A14E4E"/>
    <w:rsid w:val="00A22666"/>
    <w:rsid w:val="00A27650"/>
    <w:rsid w:val="00A30ABF"/>
    <w:rsid w:val="00A44695"/>
    <w:rsid w:val="00A5169A"/>
    <w:rsid w:val="00A517EE"/>
    <w:rsid w:val="00A52467"/>
    <w:rsid w:val="00A5399F"/>
    <w:rsid w:val="00A8161F"/>
    <w:rsid w:val="00A81646"/>
    <w:rsid w:val="00A856AF"/>
    <w:rsid w:val="00A92DFC"/>
    <w:rsid w:val="00A95001"/>
    <w:rsid w:val="00A973BB"/>
    <w:rsid w:val="00AA0975"/>
    <w:rsid w:val="00AA5A9F"/>
    <w:rsid w:val="00AB206A"/>
    <w:rsid w:val="00AD0F7F"/>
    <w:rsid w:val="00AD5985"/>
    <w:rsid w:val="00AE34E9"/>
    <w:rsid w:val="00AE6B49"/>
    <w:rsid w:val="00AF06F4"/>
    <w:rsid w:val="00AF3043"/>
    <w:rsid w:val="00B12110"/>
    <w:rsid w:val="00B12ABC"/>
    <w:rsid w:val="00B22C2B"/>
    <w:rsid w:val="00B240FB"/>
    <w:rsid w:val="00B31C3D"/>
    <w:rsid w:val="00B66FE3"/>
    <w:rsid w:val="00B91553"/>
    <w:rsid w:val="00B9341A"/>
    <w:rsid w:val="00B97FA5"/>
    <w:rsid w:val="00BA3C04"/>
    <w:rsid w:val="00BB4E24"/>
    <w:rsid w:val="00BC51AF"/>
    <w:rsid w:val="00BC625F"/>
    <w:rsid w:val="00BD203C"/>
    <w:rsid w:val="00BF3535"/>
    <w:rsid w:val="00BF3A8D"/>
    <w:rsid w:val="00BF5D71"/>
    <w:rsid w:val="00C0376B"/>
    <w:rsid w:val="00C04AC0"/>
    <w:rsid w:val="00C05188"/>
    <w:rsid w:val="00C161E0"/>
    <w:rsid w:val="00C45A14"/>
    <w:rsid w:val="00C47BAE"/>
    <w:rsid w:val="00C536CE"/>
    <w:rsid w:val="00C63372"/>
    <w:rsid w:val="00C7641B"/>
    <w:rsid w:val="00C8702D"/>
    <w:rsid w:val="00C97C3B"/>
    <w:rsid w:val="00CA448B"/>
    <w:rsid w:val="00CA749B"/>
    <w:rsid w:val="00CA78C1"/>
    <w:rsid w:val="00CC3C98"/>
    <w:rsid w:val="00CD02FB"/>
    <w:rsid w:val="00CD6E51"/>
    <w:rsid w:val="00CD72A9"/>
    <w:rsid w:val="00CE20FA"/>
    <w:rsid w:val="00CF2992"/>
    <w:rsid w:val="00D00E9A"/>
    <w:rsid w:val="00D052CA"/>
    <w:rsid w:val="00D10C26"/>
    <w:rsid w:val="00D2403A"/>
    <w:rsid w:val="00D47F81"/>
    <w:rsid w:val="00D50B68"/>
    <w:rsid w:val="00D53248"/>
    <w:rsid w:val="00D53411"/>
    <w:rsid w:val="00D536E3"/>
    <w:rsid w:val="00D54FF7"/>
    <w:rsid w:val="00D578B8"/>
    <w:rsid w:val="00D6079E"/>
    <w:rsid w:val="00D63686"/>
    <w:rsid w:val="00D7488E"/>
    <w:rsid w:val="00DA4730"/>
    <w:rsid w:val="00DA5D32"/>
    <w:rsid w:val="00DB785F"/>
    <w:rsid w:val="00DB7ED3"/>
    <w:rsid w:val="00DC1CAD"/>
    <w:rsid w:val="00DC6A80"/>
    <w:rsid w:val="00DD4365"/>
    <w:rsid w:val="00DD5354"/>
    <w:rsid w:val="00DD791C"/>
    <w:rsid w:val="00DF0742"/>
    <w:rsid w:val="00DF2A04"/>
    <w:rsid w:val="00DF39E7"/>
    <w:rsid w:val="00E072EA"/>
    <w:rsid w:val="00E12204"/>
    <w:rsid w:val="00E275F4"/>
    <w:rsid w:val="00E339E4"/>
    <w:rsid w:val="00E43ACC"/>
    <w:rsid w:val="00E460CA"/>
    <w:rsid w:val="00E569F5"/>
    <w:rsid w:val="00E6575C"/>
    <w:rsid w:val="00E74656"/>
    <w:rsid w:val="00E75006"/>
    <w:rsid w:val="00E77401"/>
    <w:rsid w:val="00E8375B"/>
    <w:rsid w:val="00EA3F0F"/>
    <w:rsid w:val="00EC1303"/>
    <w:rsid w:val="00EC791B"/>
    <w:rsid w:val="00EE383A"/>
    <w:rsid w:val="00EE5FCF"/>
    <w:rsid w:val="00EE63D3"/>
    <w:rsid w:val="00EF2A24"/>
    <w:rsid w:val="00F0054F"/>
    <w:rsid w:val="00F01539"/>
    <w:rsid w:val="00F03A28"/>
    <w:rsid w:val="00F14019"/>
    <w:rsid w:val="00F149F0"/>
    <w:rsid w:val="00F225C9"/>
    <w:rsid w:val="00F328C9"/>
    <w:rsid w:val="00F3734F"/>
    <w:rsid w:val="00F5287B"/>
    <w:rsid w:val="00F67A74"/>
    <w:rsid w:val="00F75B4D"/>
    <w:rsid w:val="00F844E4"/>
    <w:rsid w:val="00F909C2"/>
    <w:rsid w:val="00F92311"/>
    <w:rsid w:val="00FA5AD4"/>
    <w:rsid w:val="00FB0B29"/>
    <w:rsid w:val="00FB2317"/>
    <w:rsid w:val="00FB2D56"/>
    <w:rsid w:val="00FB5824"/>
    <w:rsid w:val="00FC4D25"/>
    <w:rsid w:val="00FC6C29"/>
    <w:rsid w:val="00FD05F7"/>
    <w:rsid w:val="00FD6318"/>
    <w:rsid w:val="00FD7E53"/>
    <w:rsid w:val="00FE48BE"/>
    <w:rsid w:val="00FF0428"/>
    <w:rsid w:val="00FF1161"/>
    <w:rsid w:val="00FF4986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2f4e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810"/>
    <w:rPr>
      <w:rFonts w:ascii="Arial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811CA8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qFormat/>
    <w:rsid w:val="002C4810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413E4E"/>
    <w:pPr>
      <w:spacing w:before="12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C4810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2C4810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B34EC"/>
    <w:pPr>
      <w:spacing w:before="80" w:after="120"/>
      <w:outlineLvl w:val="5"/>
    </w:pPr>
    <w:rPr>
      <w:caps/>
      <w:spacing w:val="16"/>
    </w:rPr>
  </w:style>
  <w:style w:type="character" w:default="1" w:styleId="DefaultParagraphFont">
    <w:name w:val="Default Paragraph Font"/>
    <w:semiHidden/>
    <w:rsid w:val="002C481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C4810"/>
  </w:style>
  <w:style w:type="paragraph" w:styleId="BodyText">
    <w:name w:val="Body Text"/>
    <w:basedOn w:val="Normal"/>
    <w:link w:val="BodyTextChar"/>
    <w:rsid w:val="002C4810"/>
    <w:pPr>
      <w:spacing w:after="120"/>
    </w:pPr>
  </w:style>
  <w:style w:type="paragraph" w:styleId="BodyText2">
    <w:name w:val="Body Text 2"/>
    <w:basedOn w:val="BodyText"/>
    <w:rsid w:val="002C4810"/>
    <w:pPr>
      <w:spacing w:after="0"/>
    </w:pPr>
    <w:rPr>
      <w:b/>
    </w:rPr>
  </w:style>
  <w:style w:type="paragraph" w:styleId="BodyText3">
    <w:name w:val="Body Text 3"/>
    <w:basedOn w:val="BodyText"/>
    <w:rsid w:val="002C4810"/>
    <w:pPr>
      <w:spacing w:before="40" w:after="0"/>
    </w:p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2C4810"/>
    <w:rPr>
      <w:rFonts w:ascii="Arial" w:hAnsi="Arial" w:cs="Courier New"/>
      <w:b/>
      <w:color w:val="333333"/>
      <w:szCs w:val="24"/>
      <w:lang w:val="en-US" w:eastAsia="en-US" w:bidi="ar-SA"/>
    </w:rPr>
  </w:style>
  <w:style w:type="paragraph" w:styleId="Footer">
    <w:name w:val="footer"/>
    <w:basedOn w:val="Normal"/>
    <w:rsid w:val="00811CA8"/>
    <w:rPr>
      <w:caps/>
      <w:sz w:val="16"/>
      <w:szCs w:val="16"/>
    </w:rPr>
  </w:style>
  <w:style w:type="paragraph" w:styleId="Header">
    <w:name w:val="header"/>
    <w:basedOn w:val="Normal"/>
    <w:rsid w:val="00811CA8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C4810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6B34EC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2C4810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811CA8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troBodyText">
    <w:name w:val="Intro Body Text"/>
    <w:basedOn w:val="Normal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A448B"/>
    <w:pPr>
      <w:numPr>
        <w:numId w:val="14"/>
      </w:numPr>
      <w:spacing w:after="60"/>
    </w:p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2C4810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Normal"/>
    <w:rsid w:val="0091134F"/>
    <w:pPr>
      <w:spacing w:before="40" w:after="40"/>
    </w:pPr>
  </w:style>
  <w:style w:type="paragraph" w:customStyle="1" w:styleId="Tablesubtitle">
    <w:name w:val="Table subtitle"/>
    <w:basedOn w:val="Normal"/>
    <w:autoRedefine/>
    <w:rsid w:val="007770D8"/>
    <w:pPr>
      <w:keepNext/>
      <w:spacing w:before="40" w:after="4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CA448B"/>
    <w:pPr>
      <w:spacing w:before="360" w:after="60"/>
    </w:pPr>
    <w:rPr>
      <w:rFonts w:ascii="Arial" w:hAnsi="Arial"/>
      <w:b/>
    </w:rPr>
  </w:style>
  <w:style w:type="paragraph" w:styleId="Title">
    <w:name w:val="Title"/>
    <w:basedOn w:val="BodyTextINTROParagraph"/>
    <w:qFormat/>
    <w:rsid w:val="00E43ACC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2C4810"/>
    <w:rPr>
      <w:rFonts w:ascii="Tahoma" w:hAnsi="Tahoma" w:cs="Tahoma"/>
      <w:sz w:val="16"/>
      <w:szCs w:val="16"/>
    </w:rPr>
  </w:style>
  <w:style w:type="paragraph" w:customStyle="1" w:styleId="Instructionaltext">
    <w:name w:val="Instructional text"/>
    <w:basedOn w:val="BodyText"/>
    <w:rsid w:val="0086517E"/>
    <w:pPr>
      <w:spacing w:before="60"/>
    </w:pPr>
    <w:rPr>
      <w:sz w:val="16"/>
    </w:rPr>
  </w:style>
  <w:style w:type="paragraph" w:customStyle="1" w:styleId="Companyname">
    <w:name w:val="Company name"/>
    <w:basedOn w:val="Normal"/>
    <w:rsid w:val="00E43ACC"/>
    <w:rPr>
      <w:b/>
      <w:sz w:val="24"/>
    </w:rPr>
  </w:style>
  <w:style w:type="paragraph" w:styleId="ListBullet3">
    <w:name w:val="List Bullet 3"/>
    <w:basedOn w:val="ListBullet2"/>
    <w:rsid w:val="000C3416"/>
    <w:pPr>
      <w:tabs>
        <w:tab w:val="clear" w:pos="720"/>
        <w:tab w:val="left" w:pos="1296"/>
      </w:tabs>
      <w:ind w:left="1296" w:hanging="216"/>
    </w:pPr>
  </w:style>
  <w:style w:type="character" w:customStyle="1" w:styleId="BodyTextChar">
    <w:name w:val="Body Text Char"/>
    <w:basedOn w:val="DefaultParagraphFont"/>
    <w:link w:val="BodyText"/>
    <w:rsid w:val="000C2664"/>
    <w:rPr>
      <w:rFonts w:ascii="Arial" w:hAnsi="Arial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486097"/>
    <w:rPr>
      <w:sz w:val="16"/>
      <w:szCs w:val="16"/>
    </w:rPr>
  </w:style>
  <w:style w:type="paragraph" w:styleId="CommentText">
    <w:name w:val="annotation text"/>
    <w:basedOn w:val="Normal"/>
    <w:semiHidden/>
    <w:rsid w:val="004860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86097"/>
    <w:rPr>
      <w:b/>
      <w:bCs/>
    </w:rPr>
  </w:style>
  <w:style w:type="paragraph" w:customStyle="1" w:styleId="StyleBodyText2Left043After0pt">
    <w:name w:val="Style Body Text 2 + Left:  0.43&quot; After:  0 pt"/>
    <w:basedOn w:val="BodyText2"/>
    <w:autoRedefine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810"/>
    <w:rPr>
      <w:rFonts w:ascii="Arial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811CA8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qFormat/>
    <w:rsid w:val="002C4810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413E4E"/>
    <w:pPr>
      <w:spacing w:before="12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C4810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2C4810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B34EC"/>
    <w:pPr>
      <w:spacing w:before="80" w:after="120"/>
      <w:outlineLvl w:val="5"/>
    </w:pPr>
    <w:rPr>
      <w:caps/>
      <w:spacing w:val="16"/>
    </w:rPr>
  </w:style>
  <w:style w:type="character" w:default="1" w:styleId="DefaultParagraphFont">
    <w:name w:val="Default Paragraph Font"/>
    <w:semiHidden/>
    <w:rsid w:val="002C481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C4810"/>
  </w:style>
  <w:style w:type="paragraph" w:styleId="BodyText">
    <w:name w:val="Body Text"/>
    <w:basedOn w:val="Normal"/>
    <w:link w:val="BodyTextChar"/>
    <w:rsid w:val="002C4810"/>
    <w:pPr>
      <w:spacing w:after="120"/>
    </w:pPr>
  </w:style>
  <w:style w:type="paragraph" w:styleId="BodyText2">
    <w:name w:val="Body Text 2"/>
    <w:basedOn w:val="BodyText"/>
    <w:rsid w:val="002C4810"/>
    <w:pPr>
      <w:spacing w:after="0"/>
    </w:pPr>
    <w:rPr>
      <w:b/>
    </w:rPr>
  </w:style>
  <w:style w:type="paragraph" w:styleId="BodyText3">
    <w:name w:val="Body Text 3"/>
    <w:basedOn w:val="BodyText"/>
    <w:rsid w:val="002C4810"/>
    <w:pPr>
      <w:spacing w:before="40" w:after="0"/>
    </w:p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2C4810"/>
    <w:rPr>
      <w:rFonts w:ascii="Arial" w:hAnsi="Arial" w:cs="Courier New"/>
      <w:b/>
      <w:color w:val="333333"/>
      <w:szCs w:val="24"/>
      <w:lang w:val="en-US" w:eastAsia="en-US" w:bidi="ar-SA"/>
    </w:rPr>
  </w:style>
  <w:style w:type="paragraph" w:styleId="Footer">
    <w:name w:val="footer"/>
    <w:basedOn w:val="Normal"/>
    <w:rsid w:val="00811CA8"/>
    <w:rPr>
      <w:caps/>
      <w:sz w:val="16"/>
      <w:szCs w:val="16"/>
    </w:rPr>
  </w:style>
  <w:style w:type="paragraph" w:styleId="Header">
    <w:name w:val="header"/>
    <w:basedOn w:val="Normal"/>
    <w:rsid w:val="00811CA8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C4810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6B34EC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2C4810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811CA8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troBodyText">
    <w:name w:val="Intro Body Text"/>
    <w:basedOn w:val="Normal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A448B"/>
    <w:pPr>
      <w:numPr>
        <w:numId w:val="14"/>
      </w:numPr>
      <w:spacing w:after="60"/>
    </w:p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2C4810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Normal"/>
    <w:rsid w:val="0091134F"/>
    <w:pPr>
      <w:spacing w:before="40" w:after="40"/>
    </w:pPr>
  </w:style>
  <w:style w:type="paragraph" w:customStyle="1" w:styleId="Tablesubtitle">
    <w:name w:val="Table subtitle"/>
    <w:basedOn w:val="Normal"/>
    <w:autoRedefine/>
    <w:rsid w:val="007770D8"/>
    <w:pPr>
      <w:keepNext/>
      <w:spacing w:before="40" w:after="4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CA448B"/>
    <w:pPr>
      <w:spacing w:before="360" w:after="60"/>
    </w:pPr>
    <w:rPr>
      <w:rFonts w:ascii="Arial" w:hAnsi="Arial"/>
      <w:b/>
    </w:rPr>
  </w:style>
  <w:style w:type="paragraph" w:styleId="Title">
    <w:name w:val="Title"/>
    <w:basedOn w:val="BodyTextINTROParagraph"/>
    <w:qFormat/>
    <w:rsid w:val="00E43ACC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2C4810"/>
    <w:rPr>
      <w:rFonts w:ascii="Tahoma" w:hAnsi="Tahoma" w:cs="Tahoma"/>
      <w:sz w:val="16"/>
      <w:szCs w:val="16"/>
    </w:rPr>
  </w:style>
  <w:style w:type="paragraph" w:customStyle="1" w:styleId="Instructionaltext">
    <w:name w:val="Instructional text"/>
    <w:basedOn w:val="BodyText"/>
    <w:rsid w:val="0086517E"/>
    <w:pPr>
      <w:spacing w:before="60"/>
    </w:pPr>
    <w:rPr>
      <w:sz w:val="16"/>
    </w:rPr>
  </w:style>
  <w:style w:type="paragraph" w:customStyle="1" w:styleId="Companyname">
    <w:name w:val="Company name"/>
    <w:basedOn w:val="Normal"/>
    <w:rsid w:val="00E43ACC"/>
    <w:rPr>
      <w:b/>
      <w:sz w:val="24"/>
    </w:rPr>
  </w:style>
  <w:style w:type="paragraph" w:styleId="ListBullet3">
    <w:name w:val="List Bullet 3"/>
    <w:basedOn w:val="ListBullet2"/>
    <w:rsid w:val="000C3416"/>
    <w:pPr>
      <w:tabs>
        <w:tab w:val="clear" w:pos="720"/>
        <w:tab w:val="left" w:pos="1296"/>
      </w:tabs>
      <w:ind w:left="1296" w:hanging="216"/>
    </w:pPr>
  </w:style>
  <w:style w:type="character" w:customStyle="1" w:styleId="BodyTextChar">
    <w:name w:val="Body Text Char"/>
    <w:basedOn w:val="DefaultParagraphFont"/>
    <w:link w:val="BodyText"/>
    <w:rsid w:val="000C2664"/>
    <w:rPr>
      <w:rFonts w:ascii="Arial" w:hAnsi="Arial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486097"/>
    <w:rPr>
      <w:sz w:val="16"/>
      <w:szCs w:val="16"/>
    </w:rPr>
  </w:style>
  <w:style w:type="paragraph" w:styleId="CommentText">
    <w:name w:val="annotation text"/>
    <w:basedOn w:val="Normal"/>
    <w:semiHidden/>
    <w:rsid w:val="004860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86097"/>
    <w:rPr>
      <w:b/>
      <w:bCs/>
    </w:rPr>
  </w:style>
  <w:style w:type="paragraph" w:customStyle="1" w:styleId="StyleBodyText2Left043After0pt">
    <w:name w:val="Style Body Text 2 + Left:  0.43&quot; After:  0 pt"/>
    <w:basedOn w:val="BodyText2"/>
    <w:autoRedefine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CONTOSO\AppData\Roaming\Microsoft\Templates\Case%20study%20worksheet%20an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155EC508F51499207BF9E8580242A" ma:contentTypeVersion="0" ma:contentTypeDescription="Create a new document." ma:contentTypeScope="" ma:versionID="a89e05bb319eb7a6187e108f450e7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65940-3B32-4464-A303-2BD59FA47EF4}"/>
</file>

<file path=customXml/itemProps2.xml><?xml version="1.0" encoding="utf-8"?>
<ds:datastoreItem xmlns:ds="http://schemas.openxmlformats.org/officeDocument/2006/customXml" ds:itemID="{E77CFB1A-874D-4093-B42E-5BDCD3F21F4E}"/>
</file>

<file path=customXml/itemProps3.xml><?xml version="1.0" encoding="utf-8"?>
<ds:datastoreItem xmlns:ds="http://schemas.openxmlformats.org/officeDocument/2006/customXml" ds:itemID="{9B847C68-E8BC-4A6E-B624-88F80D89A4BD}"/>
</file>

<file path=docProps/app.xml><?xml version="1.0" encoding="utf-8"?>
<Properties xmlns="http://schemas.openxmlformats.org/officeDocument/2006/extended-properties" xmlns:vt="http://schemas.openxmlformats.org/officeDocument/2006/docPropsVTypes">
  <Template>Case study worksheet and template</Template>
  <TotalTime>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2005-06-03T17:05:00Z</cp:lastPrinted>
  <dcterms:created xsi:type="dcterms:W3CDTF">2010-10-03T19:02:00Z</dcterms:created>
  <dcterms:modified xsi:type="dcterms:W3CDTF">2010-10-03T19:02:00Z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TC012110101033</vt:lpwstr>
  </property>
  <property fmtid="{D5CDD505-2E9C-101B-9397-08002B2CF9AE}" pid="3" name="ContentTypeId">
    <vt:lpwstr>0x010100645155EC508F51499207BF9E8580242A</vt:lpwstr>
  </property>
</Properties>
</file>